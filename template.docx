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E8F5" w14:textId="77777777" w:rsidR="00AD08CE" w:rsidRPr="001839D9" w:rsidRDefault="001839D9" w:rsidP="00183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заявке </w:t>
      </w:r>
      <w:r w:rsidRPr="001839D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839D9">
        <w:rPr>
          <w:rFonts w:ascii="Times New Roman" w:hAnsi="Times New Roman" w:cs="Times New Roman"/>
          <w:sz w:val="28"/>
          <w:szCs w:val="28"/>
        </w:rPr>
        <w:t>}}</w:t>
      </w:r>
    </w:p>
    <w:p w14:paraId="31A0F16C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Заявка: </w:t>
      </w:r>
      <w:r w:rsidRPr="001839D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1839D9">
        <w:rPr>
          <w:rFonts w:ascii="Times New Roman" w:hAnsi="Times New Roman" w:cs="Times New Roman"/>
          <w:sz w:val="28"/>
          <w:szCs w:val="28"/>
        </w:rPr>
        <w:t>}}</w:t>
      </w:r>
    </w:p>
    <w:p w14:paraId="065A7DBA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en-US"/>
        </w:rPr>
        <w:t>{{desc}}</w:t>
      </w:r>
    </w:p>
    <w:p w14:paraId="5895F29B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1839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{{client}}</w:t>
      </w:r>
    </w:p>
    <w:p w14:paraId="0B88FA54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1839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{{date}}</w:t>
      </w:r>
    </w:p>
    <w:p w14:paraId="20F83013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Ответственный</w:t>
      </w:r>
      <w:r w:rsidRPr="001839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{{responsible}}</w:t>
      </w:r>
    </w:p>
    <w:p w14:paraId="6C590E49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Приоритет</w:t>
      </w:r>
      <w:r w:rsidRPr="001839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{{priority}}</w:t>
      </w:r>
    </w:p>
    <w:p w14:paraId="2F85E801" w14:textId="77777777" w:rsidR="001839D9" w:rsidRPr="001839D9" w:rsidRDefault="001839D9" w:rsidP="00183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Статус: </w:t>
      </w:r>
      <w:r w:rsidRPr="001839D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39D9">
        <w:rPr>
          <w:rFonts w:ascii="Times New Roman" w:hAnsi="Times New Roman" w:cs="Times New Roman"/>
          <w:sz w:val="28"/>
          <w:szCs w:val="28"/>
        </w:rPr>
        <w:t>}}</w:t>
      </w:r>
    </w:p>
    <w:p w14:paraId="3F222DFA" w14:textId="77777777" w:rsidR="001839D9" w:rsidRPr="001839D9" w:rsidRDefault="001839D9" w:rsidP="00183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заявки: </w:t>
      </w:r>
      <w:r w:rsidRPr="001839D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839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839D9">
        <w:rPr>
          <w:rFonts w:ascii="Times New Roman" w:hAnsi="Times New Roman" w:cs="Times New Roman"/>
          <w:sz w:val="28"/>
          <w:szCs w:val="28"/>
        </w:rPr>
        <w:t>}}</w:t>
      </w:r>
    </w:p>
    <w:p w14:paraId="1D4AB1D4" w14:textId="77777777" w:rsidR="001839D9" w:rsidRPr="001839D9" w:rsidRDefault="001839D9" w:rsidP="00183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Проделанная работа: </w:t>
      </w:r>
      <w:r w:rsidRPr="001839D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1839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839D9">
        <w:rPr>
          <w:rFonts w:ascii="Times New Roman" w:hAnsi="Times New Roman" w:cs="Times New Roman"/>
          <w:sz w:val="28"/>
          <w:szCs w:val="28"/>
        </w:rPr>
        <w:t>}}</w:t>
      </w:r>
    </w:p>
    <w:p w14:paraId="5594DBF8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сформировал: </w:t>
      </w:r>
      <w:r>
        <w:rPr>
          <w:rFonts w:ascii="Times New Roman" w:hAnsi="Times New Roman" w:cs="Times New Roman"/>
          <w:sz w:val="28"/>
          <w:szCs w:val="28"/>
          <w:lang w:val="en-US"/>
        </w:rPr>
        <w:t>{{creator}}</w:t>
      </w:r>
    </w:p>
    <w:p w14:paraId="4AC79DA6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F7BA00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783E4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7B9F43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9BA95" w14:textId="77777777" w:rsidR="001839D9" w:rsidRPr="001839D9" w:rsidRDefault="001839D9" w:rsidP="00183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Подтверждено: 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839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отдела </w:t>
      </w:r>
      <w:r w:rsidRPr="001839D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1839D9">
        <w:rPr>
          <w:rFonts w:ascii="Times New Roman" w:hAnsi="Times New Roman" w:cs="Times New Roman"/>
          <w:sz w:val="28"/>
          <w:szCs w:val="28"/>
        </w:rPr>
        <w:t xml:space="preserve">}} </w:t>
      </w:r>
    </w:p>
    <w:p w14:paraId="2697DFE4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</w:t>
      </w:r>
    </w:p>
    <w:p w14:paraId="2B74E7AD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</w:rPr>
      </w:pPr>
    </w:p>
    <w:p w14:paraId="3EE89404" w14:textId="77777777" w:rsidR="001839D9" w:rsidRDefault="001839D9" w:rsidP="001839D9">
      <w:pPr>
        <w:rPr>
          <w:rFonts w:ascii="Times New Roman" w:hAnsi="Times New Roman" w:cs="Times New Roman"/>
          <w:sz w:val="28"/>
          <w:szCs w:val="28"/>
        </w:rPr>
      </w:pPr>
    </w:p>
    <w:p w14:paraId="7B8331D2" w14:textId="77777777" w:rsidR="001839D9" w:rsidRPr="001839D9" w:rsidRDefault="001839D9" w:rsidP="00183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_______________________</w:t>
      </w:r>
    </w:p>
    <w:p w14:paraId="731B335B" w14:textId="77777777" w:rsidR="001839D9" w:rsidRPr="001839D9" w:rsidRDefault="001839D9" w:rsidP="001839D9">
      <w:pPr>
        <w:rPr>
          <w:rFonts w:ascii="Times New Roman" w:hAnsi="Times New Roman" w:cs="Times New Roman"/>
          <w:sz w:val="28"/>
          <w:szCs w:val="28"/>
        </w:rPr>
      </w:pPr>
    </w:p>
    <w:sectPr w:rsidR="001839D9" w:rsidRPr="00183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40"/>
    <w:rsid w:val="001839D9"/>
    <w:rsid w:val="005E0640"/>
    <w:rsid w:val="00AD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E935"/>
  <w15:chartTrackingRefBased/>
  <w15:docId w15:val="{43E7B004-02F2-4097-9420-3E4648A9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j1\Saved%20Games\Desktop\praktika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serj1</dc:creator>
  <cp:keywords/>
  <dc:description/>
  <cp:lastModifiedBy>Алёна Кочерова</cp:lastModifiedBy>
  <cp:revision>1</cp:revision>
  <dcterms:created xsi:type="dcterms:W3CDTF">2021-06-13T16:59:00Z</dcterms:created>
  <dcterms:modified xsi:type="dcterms:W3CDTF">2021-06-13T17:00:00Z</dcterms:modified>
</cp:coreProperties>
</file>